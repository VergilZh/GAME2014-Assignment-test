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宋体" w:eastAsia="宋体" w:hAnsi="宋体" w:hint="eastAsia"/>
                  <w:lang w:eastAsia="zh-CN"/>
                </w:rPr>
              </w:sdtEndPr>
              <w:sdtContent>
                <w:tc>
                  <w:tcPr>
                    <w:tcW w:w="5000" w:type="pct"/>
                  </w:tcPr>
                  <w:p w14:paraId="08B812A9" w14:textId="6817F493" w:rsidR="00F0278E" w:rsidRPr="00F0278E" w:rsidRDefault="000C3B4F" w:rsidP="000C3B4F">
                    <w:pPr>
                      <w:tabs>
                        <w:tab w:val="left" w:pos="1128"/>
                      </w:tabs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[DRAK KNIGHT studio]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2DBDD9CB" w:rsidR="003E1D56" w:rsidRDefault="000C3B4F" w:rsidP="003E1D5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Unity Mobile Game Design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7FF7D501" w:rsidR="003E1D56" w:rsidRPr="003E1D56" w:rsidRDefault="000C3B4F" w:rsidP="003E1D5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="宋体" w:hAnsiTheme="majorHAnsi" w:cstheme="majorBidi"/>
                    <w:b/>
                    <w:noProof/>
                    <w:sz w:val="60"/>
                    <w:szCs w:val="60"/>
                    <w:lang w:eastAsia="zh-CN"/>
                  </w:rPr>
                  <w:drawing>
                    <wp:anchor distT="0" distB="0" distL="114300" distR="114300" simplePos="0" relativeHeight="251658752" behindDoc="0" locked="0" layoutInCell="1" allowOverlap="1" wp14:anchorId="09F98412" wp14:editId="1B4D5AEC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-2322830</wp:posOffset>
                      </wp:positionV>
                      <wp:extent cx="1514475" cy="1516380"/>
                      <wp:effectExtent l="0" t="0" r="9525" b="7620"/>
                      <wp:wrapNone/>
                      <wp:docPr id="3" name="图片 3" descr="图片包含 图示&#10;&#10;描述已自动生成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图片 3" descr="图片包含 图示&#10;&#10;描述已自动生成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4475" cy="15163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Theme="majorHAnsi" w:eastAsia="宋体" w:hAnsiTheme="majorHAnsi" w:cstheme="majorBidi" w:hint="eastAsia"/>
                      <w:b/>
                      <w:sz w:val="60"/>
                      <w:szCs w:val="60"/>
                      <w:lang w:eastAsia="zh-CN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="宋体" w:hAnsiTheme="majorHAnsi" w:cstheme="majorBidi" w:hint="eastAsia"/>
                        <w:b/>
                        <w:sz w:val="60"/>
                        <w:szCs w:val="60"/>
                        <w:lang w:eastAsia="zh-CN"/>
                      </w:rPr>
                      <w:t>Side Scroller Platforming Game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09BBAD66" w:rsidR="003E1D56" w:rsidRDefault="003E1D56">
                <w:pPr>
                  <w:pStyle w:val="a3"/>
                  <w:jc w:val="center"/>
                </w:pPr>
              </w:p>
              <w:p w14:paraId="08B812B0" w14:textId="77777777" w:rsidR="003E1D56" w:rsidRDefault="003E1D56">
                <w:pPr>
                  <w:pStyle w:val="a3"/>
                  <w:jc w:val="center"/>
                </w:pPr>
              </w:p>
              <w:p w14:paraId="08B812B2" w14:textId="2ED2CDEF" w:rsidR="003E1D56" w:rsidRPr="00201CE0" w:rsidRDefault="003E1D56" w:rsidP="00201CE0">
                <w:pPr>
                  <w:pStyle w:val="a3"/>
                  <w:rPr>
                    <w:rFonts w:asciiTheme="majorHAnsi" w:eastAsia="宋体" w:hAnsiTheme="majorHAnsi" w:cstheme="majorBidi"/>
                    <w:b/>
                    <w:sz w:val="60"/>
                    <w:szCs w:val="60"/>
                    <w:lang w:eastAsia="zh-CN"/>
                  </w:rPr>
                </w:pPr>
              </w:p>
              <w:p w14:paraId="08B812B3" w14:textId="77777777" w:rsidR="003E1D56" w:rsidRDefault="003E1D56">
                <w:pPr>
                  <w:pStyle w:val="a3"/>
                  <w:jc w:val="center"/>
                </w:pPr>
              </w:p>
              <w:p w14:paraId="08B812B4" w14:textId="77777777" w:rsidR="003E1D56" w:rsidRDefault="003E1D56">
                <w:pPr>
                  <w:pStyle w:val="a3"/>
                  <w:jc w:val="center"/>
                </w:pPr>
              </w:p>
              <w:p w14:paraId="08B812B5" w14:textId="77777777" w:rsidR="003E1D56" w:rsidRDefault="003E1D56">
                <w:pPr>
                  <w:pStyle w:val="a3"/>
                  <w:jc w:val="center"/>
                </w:pPr>
              </w:p>
              <w:p w14:paraId="08B812B6" w14:textId="77777777" w:rsidR="003E1D56" w:rsidRDefault="003E1D56">
                <w:pPr>
                  <w:pStyle w:val="a3"/>
                  <w:jc w:val="center"/>
                </w:pPr>
              </w:p>
              <w:p w14:paraId="08B812B7" w14:textId="20D2612D" w:rsidR="003E1D56" w:rsidRPr="003E1D56" w:rsidRDefault="003E1D56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406AC4">
                  <w:rPr>
                    <w:sz w:val="24"/>
                    <w:szCs w:val="24"/>
                  </w:rPr>
                  <w:t>01</w:t>
                </w:r>
              </w:p>
              <w:p w14:paraId="08B812B8" w14:textId="77777777" w:rsidR="003E1D56" w:rsidRDefault="003E1D56">
                <w:pPr>
                  <w:pStyle w:val="a3"/>
                  <w:jc w:val="center"/>
                </w:pPr>
              </w:p>
              <w:p w14:paraId="08B812B9" w14:textId="5B8E98B5"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20</w:t>
                </w:r>
                <w:r>
                  <w:t xml:space="preserve"> by </w:t>
                </w:r>
                <w:r w:rsidR="00A049EA">
                  <w:t>A</w:t>
                </w:r>
                <w:r w:rsidR="00A049EA" w:rsidRPr="00A049EA">
                  <w:rPr>
                    <w:rFonts w:hint="eastAsia"/>
                  </w:rPr>
                  <w:t>gen</w:t>
                </w:r>
                <w:r w:rsidR="00A049EA" w:rsidRPr="00A049EA">
                  <w:t xml:space="preserve">t Shooting </w:t>
                </w:r>
                <w:r w:rsidR="00A049EA">
                  <w:t>Games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a3"/>
                  <w:jc w:val="center"/>
                </w:pPr>
              </w:p>
              <w:p w14:paraId="08B812BC" w14:textId="77777777" w:rsidR="003E1D56" w:rsidRDefault="003E1D56">
                <w:pPr>
                  <w:pStyle w:val="a3"/>
                  <w:jc w:val="center"/>
                </w:pPr>
              </w:p>
              <w:p w14:paraId="08B812BD" w14:textId="77777777" w:rsidR="003E1D56" w:rsidRDefault="003E1D56">
                <w:pPr>
                  <w:pStyle w:val="a3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030EFF00" w:rsidR="003E1D56" w:rsidRPr="003E1D56" w:rsidRDefault="000C3B4F" w:rsidP="00021BBC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[Han Zhan]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50652661" w:rsidR="003E1D56" w:rsidRDefault="003E1D56"/>
        <w:p w14:paraId="08B812C4" w14:textId="6854D1C8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3687D379" w:rsidR="003E1D56" w:rsidRPr="003E1D56" w:rsidRDefault="00406AC4" w:rsidP="00041C8A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proofErr w:type="gramStart"/>
                <w:r>
                  <w:rPr>
                    <w:sz w:val="24"/>
                    <w:szCs w:val="24"/>
                  </w:rPr>
                  <w:t>3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proofErr w:type="gramEnd"/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20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08B812CA" w14:textId="77777777"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08B812CD" w14:textId="77777777"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14:paraId="08B812CE" w14:textId="5C88B56B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CF" w14:textId="77777777"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14:paraId="08B812D0" w14:textId="77777777" w:rsidR="00686D09" w:rsidRDefault="00686D09" w:rsidP="00686D09">
      <w:pPr>
        <w:jc w:val="right"/>
        <w:rPr>
          <w:sz w:val="24"/>
          <w:szCs w:val="24"/>
        </w:rPr>
      </w:pPr>
    </w:p>
    <w:p w14:paraId="08B812D1" w14:textId="77777777" w:rsidR="008C6B2D" w:rsidRDefault="008C6B2D" w:rsidP="00686D09">
      <w:pPr>
        <w:jc w:val="right"/>
        <w:rPr>
          <w:sz w:val="24"/>
          <w:szCs w:val="24"/>
        </w:rPr>
      </w:pPr>
    </w:p>
    <w:p w14:paraId="08B812D2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3" w14:textId="77777777" w:rsidR="009A4D42" w:rsidRPr="00BF4089" w:rsidRDefault="00BF4089" w:rsidP="00BF4089">
      <w:pPr>
        <w:pStyle w:val="a7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14:paraId="08B812D4" w14:textId="71798AA0" w:rsidR="00686D09" w:rsidRPr="008C6B2D" w:rsidRDefault="00201CE0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578F8">
        <w:rPr>
          <w:b/>
          <w:sz w:val="24"/>
          <w:szCs w:val="24"/>
        </w:rPr>
        <w:t>Player play the knight defeat the enemy and save the princess.</w:t>
      </w:r>
    </w:p>
    <w:p w14:paraId="08B812D5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6" w14:textId="77777777" w:rsidR="00686D09" w:rsidRPr="00BF4089" w:rsidRDefault="00BF4089" w:rsidP="00686D0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14:paraId="08B812D7" w14:textId="7DEEB0D9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Player need a</w:t>
      </w:r>
      <w:r w:rsidRPr="006578F8">
        <w:rPr>
          <w:b/>
          <w:sz w:val="24"/>
          <w:szCs w:val="24"/>
        </w:rPr>
        <w:t>void obstacles</w:t>
      </w:r>
      <w:r>
        <w:rPr>
          <w:b/>
          <w:sz w:val="24"/>
          <w:szCs w:val="24"/>
        </w:rPr>
        <w:t xml:space="preserve">, attack the </w:t>
      </w:r>
      <w:proofErr w:type="gramStart"/>
      <w:r>
        <w:rPr>
          <w:b/>
          <w:sz w:val="24"/>
          <w:szCs w:val="24"/>
        </w:rPr>
        <w:t>enemy</w:t>
      </w:r>
      <w:proofErr w:type="gramEnd"/>
      <w:r>
        <w:rPr>
          <w:b/>
          <w:sz w:val="24"/>
          <w:szCs w:val="24"/>
        </w:rPr>
        <w:t xml:space="preserve"> and take some gold on the trip.</w:t>
      </w:r>
    </w:p>
    <w:p w14:paraId="08B812D8" w14:textId="77777777"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08B812D9" w14:textId="77777777" w:rsidR="009F6693" w:rsidRPr="00BF4089" w:rsidRDefault="003E1D34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14:paraId="08B812DA" w14:textId="0325B4DA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Side scroller.</w:t>
      </w:r>
    </w:p>
    <w:p w14:paraId="08B812DB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14:paraId="08B812DD" w14:textId="22015D66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Players use WASD or v</w:t>
      </w:r>
      <w:r w:rsidRPr="006578F8">
        <w:rPr>
          <w:b/>
          <w:sz w:val="24"/>
          <w:szCs w:val="24"/>
        </w:rPr>
        <w:t>irtual joystick</w:t>
      </w:r>
      <w:r>
        <w:rPr>
          <w:b/>
          <w:sz w:val="24"/>
          <w:szCs w:val="24"/>
        </w:rPr>
        <w:t xml:space="preserve"> on the mobile phone to move.</w:t>
      </w:r>
    </w:p>
    <w:p w14:paraId="08B812DE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08B812DF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14:paraId="08B812E0" w14:textId="5F5099BA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</w:t>
      </w:r>
    </w:p>
    <w:p w14:paraId="08B812E1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08B812E2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14:paraId="08B812E3" w14:textId="12D50E6C" w:rsidR="00686D09" w:rsidRPr="008C6B2D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1296FDE2" wp14:editId="22E284B0">
            <wp:extent cx="3436620" cy="165564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767" cy="166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2E4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14:paraId="08B812E5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14:paraId="08B812E6" w14:textId="176FFF60" w:rsidR="00686D09" w:rsidRDefault="006578F8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D2147">
        <w:rPr>
          <w:b/>
          <w:noProof/>
          <w:sz w:val="24"/>
          <w:szCs w:val="24"/>
        </w:rPr>
        <w:drawing>
          <wp:inline distT="0" distB="0" distL="0" distR="0" wp14:anchorId="2A43EC3E" wp14:editId="1F4E422D">
            <wp:extent cx="4053840" cy="1905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BE5F" w14:textId="10040A2A" w:rsidR="00AD2147" w:rsidRDefault="00AD2147" w:rsidP="00686D09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1BE9280F" wp14:editId="797EC978">
            <wp:extent cx="4015740" cy="19202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7D61" w14:textId="072B0E38" w:rsidR="00AD2147" w:rsidRPr="008C6B2D" w:rsidRDefault="00AD2147" w:rsidP="00686D09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1F2AA188" wp14:editId="0A1949A6">
            <wp:extent cx="4030980" cy="1905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2E8" w14:textId="77777777" w:rsidR="00BF4089" w:rsidRP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08B812E9" w14:textId="77777777" w:rsidR="009F6693" w:rsidRPr="00BF4089" w:rsidRDefault="003E1D34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14:paraId="08B812EA" w14:textId="25AB9044" w:rsidR="00686D09" w:rsidRPr="0058726F" w:rsidRDefault="0058726F" w:rsidP="00686D09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Forest, grassland, hills</w:t>
      </w:r>
    </w:p>
    <w:p w14:paraId="08B812E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08B812ED" w14:textId="77777777"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14:paraId="08B812EE" w14:textId="236103EE" w:rsidR="00686D09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Different levels have different terrain.</w:t>
      </w:r>
    </w:p>
    <w:p w14:paraId="08B812EF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08B812F0" w14:textId="3914E6C9" w:rsidR="00686D09" w:rsidRPr="00AD2147" w:rsidRDefault="00AD2147" w:rsidP="0058726F">
      <w:pPr>
        <w:ind w:left="720"/>
        <w:rPr>
          <w:rFonts w:eastAsia="宋体" w:hint="eastAsia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Add some assets and make UI ready.</w:t>
      </w:r>
    </w:p>
    <w:p w14:paraId="08B812F1" w14:textId="77777777" w:rsid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08B812F2" w14:textId="77777777"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14:paraId="08B812F3" w14:textId="38B5C4B3" w:rsidR="00686D09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58726F">
        <w:rPr>
          <w:b/>
          <w:sz w:val="24"/>
          <w:szCs w:val="24"/>
        </w:rPr>
        <w:t>Legendary knight Don Quixote</w:t>
      </w:r>
      <w:r>
        <w:rPr>
          <w:b/>
          <w:sz w:val="24"/>
          <w:szCs w:val="24"/>
        </w:rPr>
        <w:t>.</w:t>
      </w:r>
    </w:p>
    <w:p w14:paraId="08B812F4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08B812F5" w14:textId="77777777" w:rsidR="005C2F0F" w:rsidRPr="005C2F0F" w:rsidRDefault="005C2F0F" w:rsidP="005C2F0F">
      <w:pPr>
        <w:pStyle w:val="a7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14:paraId="618895B3" w14:textId="2CFE7406" w:rsidR="0058726F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No.</w:t>
      </w:r>
    </w:p>
    <w:p w14:paraId="08B812F7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08B812F8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14:paraId="08B812F9" w14:textId="475054FE" w:rsidR="00686D09" w:rsidRPr="008C6B2D" w:rsidRDefault="0058726F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Enemy is o</w:t>
      </w:r>
      <w:r w:rsidRPr="0058726F">
        <w:rPr>
          <w:b/>
          <w:sz w:val="24"/>
          <w:szCs w:val="24"/>
        </w:rPr>
        <w:t xml:space="preserve">rdinary </w:t>
      </w:r>
      <w:r w:rsidR="00AD2147" w:rsidRPr="0058726F">
        <w:rPr>
          <w:b/>
          <w:sz w:val="24"/>
          <w:szCs w:val="24"/>
        </w:rPr>
        <w:t>knight</w:t>
      </w:r>
      <w:r w:rsidR="00AD2147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 boss is a </w:t>
      </w:r>
      <w:r w:rsidR="00AD2147">
        <w:rPr>
          <w:b/>
          <w:sz w:val="24"/>
          <w:szCs w:val="24"/>
        </w:rPr>
        <w:t>“</w:t>
      </w:r>
      <w:r w:rsidRPr="0058726F">
        <w:rPr>
          <w:b/>
          <w:sz w:val="24"/>
          <w:szCs w:val="24"/>
        </w:rPr>
        <w:t>windmill</w:t>
      </w:r>
      <w:r w:rsidR="00AD2147">
        <w:rPr>
          <w:rFonts w:ascii="宋体" w:eastAsia="宋体" w:hAnsi="宋体"/>
          <w:b/>
          <w:sz w:val="24"/>
          <w:szCs w:val="24"/>
          <w:lang w:eastAsia="zh-CN"/>
        </w:rPr>
        <w:t>”</w:t>
      </w:r>
      <w:r>
        <w:rPr>
          <w:b/>
          <w:sz w:val="24"/>
          <w:szCs w:val="24"/>
        </w:rPr>
        <w:t>.</w:t>
      </w:r>
    </w:p>
    <w:p w14:paraId="08B812FA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08B812FB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35E4ADAA" w14:textId="3004A7CC" w:rsidR="004B0803" w:rsidRPr="008C6B2D" w:rsidRDefault="0058726F" w:rsidP="00686D09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B0803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word</w:t>
      </w:r>
      <w:r w:rsidR="004B0803">
        <w:rPr>
          <w:b/>
          <w:sz w:val="24"/>
          <w:szCs w:val="24"/>
        </w:rPr>
        <w:t xml:space="preserve"> and shield.</w:t>
      </w:r>
    </w:p>
    <w:p w14:paraId="08B812FD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08B812FE" w14:textId="77777777" w:rsidR="00686D09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08B812FF" w14:textId="4CF999EE" w:rsidR="00686D09" w:rsidRPr="008C6B2D" w:rsidRDefault="004B0803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Food and p</w:t>
      </w:r>
      <w:r w:rsidRPr="004B0803">
        <w:rPr>
          <w:b/>
          <w:sz w:val="24"/>
          <w:szCs w:val="24"/>
        </w:rPr>
        <w:t>harmacy</w:t>
      </w:r>
      <w:r>
        <w:rPr>
          <w:b/>
          <w:sz w:val="24"/>
          <w:szCs w:val="24"/>
        </w:rPr>
        <w:t>.</w:t>
      </w:r>
    </w:p>
    <w:p w14:paraId="08B81300" w14:textId="77777777" w:rsidR="005C2F0F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08B81301" w14:textId="3768DD2B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Just attack and jump.</w:t>
      </w:r>
    </w:p>
    <w:p w14:paraId="08B81302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08B81304" w14:textId="018D954B" w:rsidR="00686D09" w:rsidRDefault="004B0803" w:rsidP="00AD2147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No, may be have horse.</w:t>
      </w:r>
    </w:p>
    <w:p w14:paraId="2C22339F" w14:textId="77777777" w:rsidR="00AD2147" w:rsidRPr="00AD2147" w:rsidRDefault="00AD2147" w:rsidP="00AD2147">
      <w:pPr>
        <w:pStyle w:val="a7"/>
        <w:rPr>
          <w:rFonts w:eastAsia="宋体" w:hint="eastAsia"/>
          <w:b/>
          <w:sz w:val="24"/>
          <w:szCs w:val="24"/>
          <w:lang w:eastAsia="zh-CN"/>
        </w:rPr>
      </w:pPr>
    </w:p>
    <w:p w14:paraId="08B81305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08B81306" w14:textId="505E8EB1" w:rsidR="00686D09" w:rsidRPr="008C6B2D" w:rsidRDefault="00AD2147" w:rsidP="004B0803">
      <w:pPr>
        <w:ind w:left="720"/>
        <w:rPr>
          <w:b/>
          <w:sz w:val="24"/>
          <w:szCs w:val="24"/>
        </w:rPr>
      </w:pPr>
      <w:r w:rsidRPr="00AD2147">
        <w:rPr>
          <w:b/>
          <w:sz w:val="24"/>
          <w:szCs w:val="24"/>
        </w:rPr>
        <w:t>Knight Adventure Story</w:t>
      </w:r>
    </w:p>
    <w:p w14:paraId="08B81307" w14:textId="77777777" w:rsidR="00686D09" w:rsidRPr="005C2F0F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lastRenderedPageBreak/>
        <w:t>Scoring</w:t>
      </w:r>
    </w:p>
    <w:p w14:paraId="08B81308" w14:textId="1DD6E154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Attack enemy and take gold.</w:t>
      </w:r>
    </w:p>
    <w:p w14:paraId="08B81309" w14:textId="77777777" w:rsidR="005C2F0F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</w:t>
      </w:r>
      <w:proofErr w:type="gramStart"/>
      <w:r w:rsidRPr="008C6B2D">
        <w:rPr>
          <w:b/>
          <w:sz w:val="24"/>
          <w:szCs w:val="24"/>
        </w:rPr>
        <w:t>Mini-games</w:t>
      </w:r>
      <w:proofErr w:type="gramEnd"/>
    </w:p>
    <w:p w14:paraId="08B8130A" w14:textId="56CD2B29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No.</w:t>
      </w:r>
    </w:p>
    <w:p w14:paraId="08B8130B" w14:textId="77777777" w:rsidR="00686D09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08B8130C" w14:textId="59896D86" w:rsidR="00686D09" w:rsidRPr="004B0803" w:rsidRDefault="004B0803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No.</w:t>
      </w:r>
    </w:p>
    <w:p w14:paraId="08B8130D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08B8130E" w14:textId="0C504BB7" w:rsidR="00686D09" w:rsidRPr="004B0803" w:rsidRDefault="00AD2147" w:rsidP="004B0803">
      <w:pPr>
        <w:ind w:left="720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No.</w:t>
      </w:r>
    </w:p>
    <w:p w14:paraId="08B8130F" w14:textId="77777777" w:rsidR="005C2F0F" w:rsidRDefault="009F6693" w:rsidP="005C2F0F">
      <w:pPr>
        <w:pStyle w:val="a7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08B81310" w14:textId="77777777" w:rsidR="005C2F0F" w:rsidRPr="005C2F0F" w:rsidRDefault="005C2F0F" w:rsidP="005C2F0F">
      <w:pPr>
        <w:pStyle w:val="a7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08B81311" w14:textId="397A0468" w:rsidR="00686D09" w:rsidRPr="008C6B2D" w:rsidRDefault="004B0803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B2E04">
        <w:rPr>
          <w:b/>
          <w:noProof/>
          <w:sz w:val="24"/>
          <w:szCs w:val="24"/>
        </w:rPr>
        <w:drawing>
          <wp:inline distT="0" distB="0" distL="0" distR="0" wp14:anchorId="5B9D1AEB" wp14:editId="682AAAC5">
            <wp:extent cx="1482090" cy="19431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70" cy="195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312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08B81313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14:paraId="08B81314" w14:textId="303FB7D4" w:rsidR="00686D09" w:rsidRDefault="004B0803" w:rsidP="004B0803">
      <w:pPr>
        <w:ind w:left="720"/>
        <w:rPr>
          <w:b/>
          <w:sz w:val="24"/>
          <w:szCs w:val="24"/>
        </w:rPr>
      </w:pPr>
      <w:r w:rsidRPr="004B0803">
        <w:rPr>
          <w:b/>
          <w:sz w:val="24"/>
          <w:szCs w:val="24"/>
        </w:rPr>
        <w:t>The knight Don Quixote heard that the princess was trapped in the windmill, so he went to rescue alone</w:t>
      </w:r>
      <w:r>
        <w:rPr>
          <w:b/>
          <w:sz w:val="24"/>
          <w:szCs w:val="24"/>
        </w:rPr>
        <w:t xml:space="preserve">. </w:t>
      </w:r>
      <w:r w:rsidRPr="004B0803">
        <w:rPr>
          <w:b/>
          <w:sz w:val="24"/>
          <w:szCs w:val="24"/>
        </w:rPr>
        <w:t xml:space="preserve">But this </w:t>
      </w:r>
      <w:r>
        <w:rPr>
          <w:b/>
          <w:sz w:val="24"/>
          <w:szCs w:val="24"/>
        </w:rPr>
        <w:t>“</w:t>
      </w:r>
      <w:r w:rsidRPr="004B0803">
        <w:rPr>
          <w:b/>
          <w:sz w:val="24"/>
          <w:szCs w:val="24"/>
        </w:rPr>
        <w:t>windmill</w:t>
      </w:r>
      <w:r>
        <w:rPr>
          <w:b/>
          <w:sz w:val="24"/>
          <w:szCs w:val="24"/>
        </w:rPr>
        <w:t>”</w:t>
      </w:r>
      <w:r w:rsidRPr="004B0803">
        <w:rPr>
          <w:b/>
          <w:sz w:val="24"/>
          <w:szCs w:val="24"/>
        </w:rPr>
        <w:t xml:space="preserve"> may be a bit different from what he thought</w:t>
      </w:r>
      <w:r>
        <w:rPr>
          <w:b/>
          <w:sz w:val="24"/>
          <w:szCs w:val="24"/>
        </w:rPr>
        <w:t>.</w:t>
      </w:r>
    </w:p>
    <w:p w14:paraId="177C1DFA" w14:textId="77777777" w:rsidR="004B0803" w:rsidRPr="004B0803" w:rsidRDefault="004B0803" w:rsidP="004B0803">
      <w:pPr>
        <w:ind w:left="720"/>
        <w:rPr>
          <w:b/>
          <w:sz w:val="24"/>
          <w:szCs w:val="24"/>
        </w:rPr>
      </w:pPr>
    </w:p>
    <w:p w14:paraId="08B81315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08B81316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8B81317" w14:textId="105C6B9D" w:rsidR="00686D09" w:rsidRPr="0068511A" w:rsidRDefault="0068511A" w:rsidP="00686D09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Background and tile map.</w:t>
      </w:r>
    </w:p>
    <w:p w14:paraId="08B8131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9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08B8131A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lastRenderedPageBreak/>
        <w:t>(Include additional design notes here)</w:t>
      </w:r>
    </w:p>
    <w:p w14:paraId="08B8131B" w14:textId="7499CCBD" w:rsidR="00686D09" w:rsidRPr="008C6B2D" w:rsidRDefault="0068511A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8B8131C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8B8131D" w14:textId="1487CB06" w:rsid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14:paraId="38846F5C" w14:textId="79B25592" w:rsidR="0068511A" w:rsidRPr="00573A27" w:rsidRDefault="00AD2147" w:rsidP="005C2F0F">
      <w:pPr>
        <w:pStyle w:val="a7"/>
        <w:rPr>
          <w:rFonts w:eastAsia="宋体"/>
          <w:b/>
          <w:sz w:val="24"/>
          <w:szCs w:val="24"/>
          <w:lang w:eastAsia="zh-CN"/>
        </w:rPr>
      </w:pPr>
      <w:r w:rsidRPr="00573A27">
        <w:rPr>
          <w:rFonts w:eastAsia="宋体"/>
          <w:b/>
          <w:sz w:val="24"/>
          <w:szCs w:val="24"/>
          <w:lang w:eastAsia="zh-CN"/>
        </w:rPr>
        <w:t>Add knight</w:t>
      </w:r>
      <w:r w:rsidR="00573A27" w:rsidRPr="00573A27">
        <w:rPr>
          <w:rFonts w:eastAsia="宋体"/>
          <w:b/>
          <w:sz w:val="24"/>
          <w:szCs w:val="24"/>
          <w:lang w:eastAsia="zh-CN"/>
        </w:rPr>
        <w:t xml:space="preserve"> </w:t>
      </w:r>
      <w:r w:rsidR="00573A27" w:rsidRPr="00573A27">
        <w:rPr>
          <w:rFonts w:eastAsia="宋体"/>
          <w:b/>
          <w:sz w:val="24"/>
          <w:szCs w:val="24"/>
          <w:lang w:eastAsia="zh-CN"/>
        </w:rPr>
        <w:t>control</w:t>
      </w:r>
      <w:r w:rsidRPr="00573A27">
        <w:rPr>
          <w:rFonts w:eastAsia="宋体"/>
          <w:b/>
          <w:sz w:val="24"/>
          <w:szCs w:val="24"/>
          <w:lang w:eastAsia="zh-CN"/>
        </w:rPr>
        <w:t xml:space="preserve"> </w:t>
      </w:r>
      <w:r w:rsidR="00573A27" w:rsidRPr="00573A27">
        <w:rPr>
          <w:rFonts w:eastAsia="宋体"/>
          <w:b/>
          <w:sz w:val="24"/>
          <w:szCs w:val="24"/>
          <w:lang w:eastAsia="zh-CN"/>
        </w:rPr>
        <w:t>and</w:t>
      </w:r>
      <w:r w:rsidRPr="00573A27">
        <w:rPr>
          <w:rFonts w:eastAsia="宋体"/>
          <w:b/>
          <w:sz w:val="24"/>
          <w:szCs w:val="24"/>
          <w:lang w:eastAsia="zh-CN"/>
        </w:rPr>
        <w:t xml:space="preserve"> improve the game screen</w:t>
      </w:r>
    </w:p>
    <w:sectPr w:rsidR="0068511A" w:rsidRPr="00573A27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D558E" w14:textId="77777777" w:rsidR="008560D0" w:rsidRDefault="008560D0" w:rsidP="00C152DC">
      <w:pPr>
        <w:spacing w:after="0" w:line="240" w:lineRule="auto"/>
      </w:pPr>
      <w:r>
        <w:separator/>
      </w:r>
    </w:p>
  </w:endnote>
  <w:endnote w:type="continuationSeparator" w:id="0">
    <w:p w14:paraId="5D1AE24D" w14:textId="77777777" w:rsidR="008560D0" w:rsidRDefault="008560D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C" w14:textId="77777777" w:rsidR="00AA765B" w:rsidRDefault="00AA765B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E" w14:textId="77777777" w:rsidR="00AA765B" w:rsidRDefault="008560D0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CB306" w14:textId="77777777" w:rsidR="008560D0" w:rsidRDefault="008560D0" w:rsidP="00C152DC">
      <w:pPr>
        <w:spacing w:after="0" w:line="240" w:lineRule="auto"/>
      </w:pPr>
      <w:r>
        <w:separator/>
      </w:r>
    </w:p>
  </w:footnote>
  <w:footnote w:type="continuationSeparator" w:id="0">
    <w:p w14:paraId="263D7D23" w14:textId="77777777" w:rsidR="008560D0" w:rsidRDefault="008560D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0D4B3F7C"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278E">
                <w:rPr>
                  <w:b/>
                  <w:bCs/>
                  <w:caps/>
                  <w:sz w:val="24"/>
                  <w:szCs w:val="24"/>
                </w:rPr>
                <w:t>Unity Mobile Game Design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0-09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40B54E37" w:rsidR="00C152DC" w:rsidRDefault="0060518D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</w:t>
              </w:r>
              <w:r w:rsidR="00041C8A">
                <w:rPr>
                  <w:color w:val="FFFFFF" w:themeColor="background1"/>
                  <w:lang w:val="en-US"/>
                </w:rPr>
                <w:t xml:space="preserve"> 1</w:t>
              </w:r>
              <w:r>
                <w:rPr>
                  <w:color w:val="FFFFFF" w:themeColor="background1"/>
                  <w:lang w:val="en-US"/>
                </w:rPr>
                <w:t>0</w:t>
              </w:r>
              <w:r w:rsidR="00041C8A">
                <w:rPr>
                  <w:color w:val="FFFFFF" w:themeColor="background1"/>
                  <w:lang w:val="en-US"/>
                </w:rPr>
                <w:t>, 20</w:t>
              </w:r>
              <w:r>
                <w:rPr>
                  <w:color w:val="FFFFFF" w:themeColor="background1"/>
                  <w:lang w:val="en-US"/>
                </w:rPr>
                <w:t>20</w:t>
              </w:r>
            </w:p>
          </w:tc>
        </w:sdtContent>
      </w:sdt>
    </w:tr>
  </w:tbl>
  <w:p w14:paraId="08B81327" w14:textId="77777777" w:rsidR="00C152DC" w:rsidRDefault="00C152D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0-09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F6A6331" w:rsidR="00C152DC" w:rsidRPr="00C152DC" w:rsidRDefault="0060518D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10,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7B2F5E60"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278E">
                <w:rPr>
                  <w:b/>
                  <w:bCs/>
                  <w:caps/>
                  <w:sz w:val="24"/>
                  <w:szCs w:val="24"/>
                </w:rPr>
                <w:t>Unity Mobile Game Design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21BBC"/>
    <w:rsid w:val="00023AF4"/>
    <w:rsid w:val="00041C8A"/>
    <w:rsid w:val="00080D8D"/>
    <w:rsid w:val="000C3B4F"/>
    <w:rsid w:val="00201CE0"/>
    <w:rsid w:val="003E1D34"/>
    <w:rsid w:val="003E1D56"/>
    <w:rsid w:val="00406AC4"/>
    <w:rsid w:val="00420F46"/>
    <w:rsid w:val="004B0803"/>
    <w:rsid w:val="0052734F"/>
    <w:rsid w:val="00573A27"/>
    <w:rsid w:val="0058726F"/>
    <w:rsid w:val="005C2F0F"/>
    <w:rsid w:val="0060518D"/>
    <w:rsid w:val="006578F8"/>
    <w:rsid w:val="0068511A"/>
    <w:rsid w:val="00686D09"/>
    <w:rsid w:val="00691022"/>
    <w:rsid w:val="00744BAC"/>
    <w:rsid w:val="007B2E04"/>
    <w:rsid w:val="007D2A8E"/>
    <w:rsid w:val="008560D0"/>
    <w:rsid w:val="008C6B2D"/>
    <w:rsid w:val="008E601F"/>
    <w:rsid w:val="008F3C94"/>
    <w:rsid w:val="00953C99"/>
    <w:rsid w:val="00996533"/>
    <w:rsid w:val="009A4D42"/>
    <w:rsid w:val="009F6693"/>
    <w:rsid w:val="00A049EA"/>
    <w:rsid w:val="00AA18FB"/>
    <w:rsid w:val="00AA765B"/>
    <w:rsid w:val="00AD2147"/>
    <w:rsid w:val="00AD223E"/>
    <w:rsid w:val="00BF4089"/>
    <w:rsid w:val="00C152DC"/>
    <w:rsid w:val="00C37ACB"/>
    <w:rsid w:val="00D668E0"/>
    <w:rsid w:val="00D82416"/>
    <w:rsid w:val="00EB6F93"/>
    <w:rsid w:val="00F0278E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35</TotalTime>
  <Pages>8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[DRAK KNIGHT studio]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Mobile Game Design</dc:title>
  <dc:subject>Side Scroller Platforming Game</dc:subject>
  <dc:creator>[Han Zhan]</dc:creator>
  <cp:lastModifiedBy>zhan han</cp:lastModifiedBy>
  <cp:revision>3</cp:revision>
  <dcterms:created xsi:type="dcterms:W3CDTF">2020-10-04T04:51:00Z</dcterms:created>
  <dcterms:modified xsi:type="dcterms:W3CDTF">2020-10-04T16:18:00Z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